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716070A" w14:textId="77777777" w:rsidTr="001B2ABD">
        <w:trPr>
          <w:trHeight w:val="4410"/>
        </w:trPr>
        <w:tc>
          <w:tcPr>
            <w:tcW w:w="3600" w:type="dxa"/>
            <w:vAlign w:val="bottom"/>
          </w:tcPr>
          <w:sdt>
            <w:sdtPr>
              <w:id w:val="-1707174018"/>
              <w:placeholder>
                <w:docPart w:val="76CC917793E9458A88FCBB9B141AA125"/>
              </w:placeholder>
              <w:temporary/>
              <w:showingPlcHdr/>
              <w15:appearance w15:val="hidden"/>
            </w:sdtPr>
            <w:sdtContent>
              <w:p w14:paraId="4C271363" w14:textId="77777777" w:rsidR="00403EEF" w:rsidRPr="00CB0055" w:rsidRDefault="00403EEF" w:rsidP="00403EE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121F89B2" w14:textId="77777777" w:rsidR="00403EEF" w:rsidRDefault="00403EEF" w:rsidP="00403EEF">
            <w:r>
              <w:t>ADDRESS:</w:t>
            </w:r>
          </w:p>
          <w:p w14:paraId="5EF22523" w14:textId="77777777" w:rsidR="00403EEF" w:rsidRDefault="00403EEF" w:rsidP="00403EEF">
            <w:r>
              <w:t xml:space="preserve">116, Vikram Nagar-3, </w:t>
            </w:r>
          </w:p>
          <w:p w14:paraId="0A87A7C1" w14:textId="77777777" w:rsidR="00403EEF" w:rsidRDefault="00403EEF" w:rsidP="00403EEF">
            <w:r>
              <w:t xml:space="preserve">Puna Bombay market road, </w:t>
            </w:r>
          </w:p>
          <w:p w14:paraId="113B4A25" w14:textId="77777777" w:rsidR="00403EEF" w:rsidRDefault="00403EEF" w:rsidP="00403EEF">
            <w:r>
              <w:t>Surat - 395010</w:t>
            </w:r>
          </w:p>
          <w:p w14:paraId="2A98154E" w14:textId="77777777" w:rsidR="00403EEF" w:rsidRDefault="00403EEF" w:rsidP="00403EEF"/>
          <w:sdt>
            <w:sdtPr>
              <w:id w:val="449905418"/>
              <w:placeholder>
                <w:docPart w:val="9B7BB682342C481B8D228561FEF8921E"/>
              </w:placeholder>
              <w:temporary/>
              <w:showingPlcHdr/>
              <w15:appearance w15:val="hidden"/>
            </w:sdtPr>
            <w:sdtContent>
              <w:p w14:paraId="27761D17" w14:textId="77777777" w:rsidR="00403EEF" w:rsidRDefault="00403EEF" w:rsidP="00403EEF">
                <w:r w:rsidRPr="004D3011">
                  <w:t>PHONE:</w:t>
                </w:r>
              </w:p>
            </w:sdtContent>
          </w:sdt>
          <w:p w14:paraId="7946C754" w14:textId="77777777" w:rsidR="00403EEF" w:rsidRDefault="00403EEF" w:rsidP="00403EEF">
            <w:r>
              <w:t xml:space="preserve">+91 76239 20890 </w:t>
            </w:r>
          </w:p>
          <w:p w14:paraId="2B59E8C3" w14:textId="77777777" w:rsidR="00403EEF" w:rsidRDefault="00403EEF" w:rsidP="00403EEF"/>
          <w:sdt>
            <w:sdtPr>
              <w:id w:val="-526708219"/>
              <w:placeholder>
                <w:docPart w:val="892E2093364D423D8BB86A72662C346B"/>
              </w:placeholder>
              <w:temporary/>
              <w:showingPlcHdr/>
              <w15:appearance w15:val="hidden"/>
            </w:sdtPr>
            <w:sdtContent>
              <w:p w14:paraId="3343556F" w14:textId="77777777" w:rsidR="00403EEF" w:rsidRDefault="00403EEF" w:rsidP="00403EEF">
                <w:r w:rsidRPr="004D3011">
                  <w:t>EMAIL:</w:t>
                </w:r>
              </w:p>
            </w:sdtContent>
          </w:sdt>
          <w:p w14:paraId="39315FF0" w14:textId="5608FE2B" w:rsidR="00403EEF" w:rsidRDefault="00403EEF" w:rsidP="00403EEF">
            <w:hyperlink r:id="rId6" w:history="1">
              <w:r w:rsidRPr="00A70AA6">
                <w:rPr>
                  <w:rStyle w:val="Hyperlink"/>
                </w:rPr>
                <w:t>makwanadharmesh1435@gmail.com</w:t>
              </w:r>
            </w:hyperlink>
          </w:p>
          <w:p w14:paraId="320B9D73" w14:textId="02A418DA" w:rsidR="00403EEF" w:rsidRDefault="00403EEF" w:rsidP="00403EEF"/>
          <w:p w14:paraId="6C5A0F07" w14:textId="55FF6359" w:rsidR="00403EEF" w:rsidRDefault="00403EEF" w:rsidP="00403EEF"/>
          <w:p w14:paraId="44EF57F2" w14:textId="5E7749D3" w:rsidR="00403EEF" w:rsidRDefault="00403EEF" w:rsidP="004E2548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2D0DAFC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11CA54F" w14:textId="18F91D5B" w:rsidR="001B2ABD" w:rsidRDefault="0099345C" w:rsidP="00A05224">
            <w:pPr>
              <w:pStyle w:val="Title"/>
              <w:rPr>
                <w:sz w:val="52"/>
                <w:szCs w:val="52"/>
              </w:rPr>
            </w:pPr>
            <w:r w:rsidRPr="00A05224">
              <w:rPr>
                <w:sz w:val="52"/>
                <w:szCs w:val="52"/>
              </w:rPr>
              <w:t>dharmesh b makwana</w:t>
            </w:r>
          </w:p>
          <w:p w14:paraId="27E7F3EB" w14:textId="08853945" w:rsidR="00A05224" w:rsidRDefault="00A05224" w:rsidP="00A05224"/>
          <w:p w14:paraId="2B4DF022" w14:textId="77777777" w:rsidR="005D3C0A" w:rsidRDefault="005D3C0A" w:rsidP="005D3C0A">
            <w:pPr>
              <w:pStyle w:val="Heading2"/>
            </w:pPr>
          </w:p>
          <w:p w14:paraId="412D8C0C" w14:textId="5A5934DD" w:rsidR="005D3C0A" w:rsidRDefault="005D3C0A" w:rsidP="005D3C0A">
            <w:pPr>
              <w:pStyle w:val="Heading2"/>
            </w:pPr>
            <w:r>
              <w:t>Career objective</w:t>
            </w:r>
          </w:p>
          <w:p w14:paraId="0986286B" w14:textId="448213B3" w:rsidR="00A05224" w:rsidRPr="005D3C0A" w:rsidRDefault="005D3C0A" w:rsidP="00A05224">
            <w:pPr>
              <w:rPr>
                <w:rFonts w:asciiTheme="majorHAnsi" w:hAnsiTheme="majorHAnsi"/>
                <w:sz w:val="22"/>
              </w:rPr>
            </w:pPr>
            <w:r w:rsidRPr="005D3C0A">
              <w:rPr>
                <w:rFonts w:asciiTheme="majorHAnsi" w:hAnsiTheme="majorHAnsi" w:cs="Helvetica"/>
                <w:color w:val="000000"/>
                <w:sz w:val="22"/>
                <w:shd w:val="clear" w:color="auto" w:fill="FFFFFF"/>
              </w:rPr>
              <w:t>Self-motivated and hardworking fresher</w:t>
            </w:r>
            <w:r w:rsidR="0060478E">
              <w:rPr>
                <w:rFonts w:asciiTheme="majorHAnsi" w:hAnsiTheme="majorHAnsi" w:cs="Helvetica"/>
                <w:color w:val="000000"/>
                <w:sz w:val="22"/>
                <w:shd w:val="clear" w:color="auto" w:fill="FFFFFF"/>
              </w:rPr>
              <w:t xml:space="preserve"> developer</w:t>
            </w:r>
            <w:r w:rsidRPr="005D3C0A">
              <w:rPr>
                <w:rFonts w:asciiTheme="majorHAnsi" w:hAnsiTheme="majorHAnsi" w:cs="Helvetica"/>
                <w:color w:val="000000"/>
                <w:sz w:val="22"/>
                <w:shd w:val="clear" w:color="auto" w:fill="FFFFFF"/>
              </w:rPr>
              <w:t xml:space="preserve"> seeking for an opportunity to work in a challenging environment to prove my skills and utilize my knowledge &amp; intelligence in the growth of the organization.</w:t>
            </w:r>
            <w:r w:rsidRPr="005D3C0A">
              <w:rPr>
                <w:rFonts w:asciiTheme="majorHAnsi" w:hAnsiTheme="majorHAnsi"/>
                <w:sz w:val="22"/>
              </w:rPr>
              <w:t xml:space="preserve"> </w:t>
            </w:r>
          </w:p>
          <w:p w14:paraId="593C675D" w14:textId="7D564867" w:rsidR="0099345C" w:rsidRDefault="0099345C" w:rsidP="0099345C"/>
          <w:p w14:paraId="42FE7688" w14:textId="168729BF" w:rsidR="001B2ABD" w:rsidRDefault="001B2ABD" w:rsidP="001B2ABD">
            <w:pPr>
              <w:pStyle w:val="Subtitle"/>
            </w:pPr>
          </w:p>
        </w:tc>
      </w:tr>
      <w:tr w:rsidR="001B2ABD" w14:paraId="2AB3698F" w14:textId="77777777" w:rsidTr="001B2ABD">
        <w:tc>
          <w:tcPr>
            <w:tcW w:w="3600" w:type="dxa"/>
          </w:tcPr>
          <w:sdt>
            <w:sdtPr>
              <w:id w:val="2124186852"/>
              <w:placeholder>
                <w:docPart w:val="A78D772EEBF841ADAEF9582069E644DC"/>
              </w:placeholder>
              <w:temporary/>
              <w:showingPlcHdr/>
              <w15:appearance w15:val="hidden"/>
            </w:sdtPr>
            <w:sdtContent>
              <w:p w14:paraId="6F70F2BB" w14:textId="77777777" w:rsidR="0039110F" w:rsidRPr="00CB0055" w:rsidRDefault="0039110F" w:rsidP="0039110F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C80AE34" w14:textId="7329931F" w:rsidR="0039110F" w:rsidRPr="0060478E" w:rsidRDefault="0039110F" w:rsidP="0039110F">
            <w:pPr>
              <w:spacing w:line="360" w:lineRule="auto"/>
              <w:rPr>
                <w:rStyle w:val="Hyperlink"/>
                <w:color w:val="0D0D0D" w:themeColor="text1" w:themeTint="F2"/>
                <w:u w:val="none"/>
              </w:rPr>
            </w:pPr>
            <w:r w:rsidRPr="0060478E">
              <w:rPr>
                <w:rStyle w:val="Hyperlink"/>
                <w:color w:val="0D0D0D" w:themeColor="text1" w:themeTint="F2"/>
                <w:u w:val="none"/>
              </w:rPr>
              <w:t>Reading</w:t>
            </w:r>
          </w:p>
          <w:p w14:paraId="1CFE026D" w14:textId="16B0B53B" w:rsidR="0039110F" w:rsidRPr="0060478E" w:rsidRDefault="0039110F" w:rsidP="0039110F">
            <w:pPr>
              <w:spacing w:line="360" w:lineRule="auto"/>
              <w:rPr>
                <w:rStyle w:val="Hyperlink"/>
                <w:color w:val="0D0D0D" w:themeColor="text1" w:themeTint="F2"/>
                <w:u w:val="none"/>
              </w:rPr>
            </w:pPr>
            <w:r w:rsidRPr="0060478E">
              <w:rPr>
                <w:rStyle w:val="Hyperlink"/>
                <w:color w:val="0D0D0D" w:themeColor="text1" w:themeTint="F2"/>
                <w:u w:val="none"/>
              </w:rPr>
              <w:t>Game</w:t>
            </w:r>
          </w:p>
          <w:p w14:paraId="14255DD2" w14:textId="2FEC0443" w:rsidR="0039110F" w:rsidRPr="0060478E" w:rsidRDefault="0039110F" w:rsidP="0039110F">
            <w:pPr>
              <w:spacing w:line="360" w:lineRule="auto"/>
              <w:rPr>
                <w:rStyle w:val="Hyperlink"/>
                <w:color w:val="0D0D0D" w:themeColor="text1" w:themeTint="F2"/>
                <w:u w:val="none"/>
              </w:rPr>
            </w:pPr>
            <w:r w:rsidRPr="0060478E">
              <w:rPr>
                <w:rStyle w:val="Hyperlink"/>
                <w:color w:val="0D0D0D" w:themeColor="text1" w:themeTint="F2"/>
                <w:u w:val="none"/>
              </w:rPr>
              <w:t>Music</w:t>
            </w:r>
          </w:p>
          <w:p w14:paraId="0C6C563C" w14:textId="402AF5F0" w:rsidR="0039110F" w:rsidRPr="0060478E" w:rsidRDefault="0039110F" w:rsidP="0039110F">
            <w:pPr>
              <w:spacing w:line="360" w:lineRule="auto"/>
              <w:rPr>
                <w:rStyle w:val="Hyperlink"/>
                <w:color w:val="0D0D0D" w:themeColor="text1" w:themeTint="F2"/>
                <w:u w:val="none"/>
              </w:rPr>
            </w:pPr>
            <w:r w:rsidRPr="0060478E">
              <w:rPr>
                <w:rStyle w:val="Hyperlink"/>
                <w:color w:val="0D0D0D" w:themeColor="text1" w:themeTint="F2"/>
                <w:u w:val="none"/>
              </w:rPr>
              <w:t>Traveling</w:t>
            </w:r>
          </w:p>
          <w:p w14:paraId="4790DCF8" w14:textId="7431EC04" w:rsidR="00403EEF" w:rsidRPr="0060478E" w:rsidRDefault="0039110F" w:rsidP="0039110F">
            <w:pPr>
              <w:spacing w:line="360" w:lineRule="auto"/>
              <w:rPr>
                <w:rStyle w:val="Hyperlink"/>
                <w:color w:val="0D0D0D" w:themeColor="text1" w:themeTint="F2"/>
                <w:u w:val="none"/>
              </w:rPr>
            </w:pPr>
            <w:r w:rsidRPr="0060478E">
              <w:rPr>
                <w:rStyle w:val="Hyperlink"/>
                <w:color w:val="0D0D0D" w:themeColor="text1" w:themeTint="F2"/>
                <w:u w:val="none"/>
              </w:rPr>
              <w:t>Photography</w:t>
            </w:r>
          </w:p>
          <w:p w14:paraId="2F94B9E5" w14:textId="77777777" w:rsidR="00403EEF" w:rsidRPr="00E4381A" w:rsidRDefault="00403EEF" w:rsidP="0039110F">
            <w:pPr>
              <w:spacing w:line="360" w:lineRule="auto"/>
              <w:rPr>
                <w:rStyle w:val="Hyperlink"/>
              </w:rPr>
            </w:pPr>
          </w:p>
          <w:p w14:paraId="15654D3D" w14:textId="7CF56034" w:rsidR="004D3011" w:rsidRPr="00CB0055" w:rsidRDefault="0039110F" w:rsidP="00CB0055">
            <w:pPr>
              <w:pStyle w:val="Heading3"/>
            </w:pPr>
            <w:r>
              <w:t>Technical skill</w:t>
            </w:r>
          </w:p>
          <w:p w14:paraId="6A50D128" w14:textId="63D3FF50" w:rsidR="004D3011" w:rsidRDefault="0039110F" w:rsidP="0039110F">
            <w:pPr>
              <w:spacing w:line="360" w:lineRule="auto"/>
            </w:pPr>
            <w:r>
              <w:t>ASP.NET MVC</w:t>
            </w:r>
          </w:p>
          <w:p w14:paraId="56F67DA6" w14:textId="646C8899" w:rsidR="0039110F" w:rsidRDefault="0039110F" w:rsidP="0039110F">
            <w:pPr>
              <w:spacing w:line="360" w:lineRule="auto"/>
            </w:pPr>
            <w:r>
              <w:t>ASP.NET C#</w:t>
            </w:r>
          </w:p>
          <w:p w14:paraId="32C14E71" w14:textId="6CE42592" w:rsidR="0039110F" w:rsidRDefault="0039110F" w:rsidP="0039110F">
            <w:pPr>
              <w:spacing w:line="360" w:lineRule="auto"/>
            </w:pPr>
            <w:r>
              <w:t>Entity-Framework</w:t>
            </w:r>
          </w:p>
          <w:p w14:paraId="07824B20" w14:textId="737ABBFC" w:rsidR="0039110F" w:rsidRDefault="0039110F" w:rsidP="0039110F">
            <w:pPr>
              <w:spacing w:line="360" w:lineRule="auto"/>
            </w:pPr>
            <w:r>
              <w:t>MS SQL</w:t>
            </w:r>
          </w:p>
          <w:p w14:paraId="468AB00D" w14:textId="3BA791C1" w:rsidR="0039110F" w:rsidRDefault="0039110F" w:rsidP="0039110F">
            <w:pPr>
              <w:spacing w:line="360" w:lineRule="auto"/>
            </w:pPr>
            <w:r>
              <w:t>Bootstrap</w:t>
            </w:r>
          </w:p>
          <w:p w14:paraId="73F28F2A" w14:textId="1965DF3D" w:rsidR="00403EEF" w:rsidRDefault="00403EEF" w:rsidP="00403EEF">
            <w:pPr>
              <w:spacing w:line="360" w:lineRule="auto"/>
            </w:pPr>
            <w:r>
              <w:t>jQuery</w:t>
            </w:r>
          </w:p>
          <w:p w14:paraId="1A765B91" w14:textId="77777777" w:rsidR="00403EEF" w:rsidRDefault="00403EEF" w:rsidP="00403EEF">
            <w:pPr>
              <w:spacing w:line="360" w:lineRule="auto"/>
            </w:pPr>
          </w:p>
          <w:p w14:paraId="49A3931B" w14:textId="10E724F5" w:rsidR="00403EEF" w:rsidRPr="00CB0055" w:rsidRDefault="00403EEF" w:rsidP="00403EEF">
            <w:pPr>
              <w:pStyle w:val="Heading3"/>
            </w:pPr>
            <w:r>
              <w:t>PERSONAL</w:t>
            </w:r>
            <w:r>
              <w:t xml:space="preserve"> skill</w:t>
            </w:r>
          </w:p>
          <w:p w14:paraId="234F4CF3" w14:textId="18D8DBED" w:rsidR="00403EEF" w:rsidRDefault="00403EEF" w:rsidP="00403EEF">
            <w:pPr>
              <w:spacing w:line="360" w:lineRule="auto"/>
            </w:pPr>
            <w:r>
              <w:t>Highly Organize</w:t>
            </w:r>
          </w:p>
          <w:p w14:paraId="5279C5C0" w14:textId="012C984F" w:rsidR="00403EEF" w:rsidRDefault="00403EEF" w:rsidP="00403EEF">
            <w:pPr>
              <w:spacing w:line="360" w:lineRule="auto"/>
            </w:pPr>
            <w:r>
              <w:t>Self-Motivated</w:t>
            </w:r>
          </w:p>
          <w:p w14:paraId="1DD084A4" w14:textId="77777777" w:rsidR="00403EEF" w:rsidRDefault="00FD6F39" w:rsidP="00FD6F39">
            <w:pPr>
              <w:spacing w:line="360" w:lineRule="auto"/>
            </w:pPr>
            <w:r>
              <w:t>Hardworking</w:t>
            </w:r>
          </w:p>
          <w:p w14:paraId="582F6429" w14:textId="77777777" w:rsidR="00FD6F39" w:rsidRDefault="00FD6F39" w:rsidP="00FD6F39">
            <w:pPr>
              <w:spacing w:line="360" w:lineRule="auto"/>
            </w:pPr>
          </w:p>
          <w:p w14:paraId="2D22549C" w14:textId="431776A8" w:rsidR="00FD6F39" w:rsidRPr="00CB0055" w:rsidRDefault="00FD6F39" w:rsidP="00FD6F39">
            <w:pPr>
              <w:pStyle w:val="Heading3"/>
            </w:pPr>
            <w:r>
              <w:t>Languages</w:t>
            </w:r>
          </w:p>
          <w:p w14:paraId="1914A4BD" w14:textId="58C574B3" w:rsidR="00FD6F39" w:rsidRDefault="00FD6F39" w:rsidP="00FD6F39">
            <w:pPr>
              <w:spacing w:line="360" w:lineRule="auto"/>
            </w:pPr>
            <w:r>
              <w:t>Hindi</w:t>
            </w:r>
          </w:p>
          <w:p w14:paraId="2A1AE0E7" w14:textId="07D5FF94" w:rsidR="00FD6F39" w:rsidRDefault="00FD6F39" w:rsidP="00FD6F39">
            <w:pPr>
              <w:spacing w:line="360" w:lineRule="auto"/>
            </w:pPr>
            <w:r>
              <w:t>Gujarati</w:t>
            </w:r>
          </w:p>
          <w:p w14:paraId="3E2FD834" w14:textId="4A0B7491" w:rsidR="00FD6F39" w:rsidRPr="004D3011" w:rsidRDefault="00FD6F39" w:rsidP="00FD6F39">
            <w:pPr>
              <w:spacing w:line="360" w:lineRule="auto"/>
            </w:pPr>
            <w:r>
              <w:t>English</w:t>
            </w:r>
          </w:p>
        </w:tc>
        <w:tc>
          <w:tcPr>
            <w:tcW w:w="720" w:type="dxa"/>
          </w:tcPr>
          <w:p w14:paraId="4C861C5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993E8F9ABEF41779B72CB0E031D1D0F"/>
              </w:placeholder>
              <w:temporary/>
              <w:showingPlcHdr/>
              <w15:appearance w15:val="hidden"/>
            </w:sdtPr>
            <w:sdtContent>
              <w:p w14:paraId="4FFAA44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D7C193E" w14:textId="02535741" w:rsidR="00036450" w:rsidRPr="00461262" w:rsidRDefault="00120F3F" w:rsidP="00FD6F39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461262">
              <w:rPr>
                <w:sz w:val="24"/>
                <w:szCs w:val="24"/>
              </w:rPr>
              <w:t>S</w:t>
            </w:r>
            <w:r w:rsidR="005D3C0A" w:rsidRPr="00461262">
              <w:rPr>
                <w:sz w:val="24"/>
                <w:szCs w:val="24"/>
              </w:rPr>
              <w:t>SC</w:t>
            </w:r>
          </w:p>
          <w:p w14:paraId="13376B9F" w14:textId="77777777" w:rsidR="00461262" w:rsidRDefault="00461262" w:rsidP="00FD6F39">
            <w:pPr>
              <w:pStyle w:val="Date"/>
              <w:spacing w:line="276" w:lineRule="auto"/>
            </w:pPr>
            <w:r>
              <w:t xml:space="preserve">MAY-2017 </w:t>
            </w:r>
          </w:p>
          <w:p w14:paraId="7CE1523C" w14:textId="60F7885E" w:rsidR="00036450" w:rsidRPr="00B359E4" w:rsidRDefault="00120F3F" w:rsidP="00FD6F39">
            <w:pPr>
              <w:pStyle w:val="Date"/>
              <w:spacing w:line="276" w:lineRule="auto"/>
            </w:pPr>
            <w:r>
              <w:t>GS</w:t>
            </w:r>
            <w:r w:rsidR="00461262">
              <w:t>HS</w:t>
            </w:r>
            <w:r>
              <w:t>EB</w:t>
            </w:r>
            <w:r w:rsidR="00036450" w:rsidRPr="00B359E4">
              <w:t xml:space="preserve"> </w:t>
            </w:r>
            <w:r w:rsidR="00461262">
              <w:t>- Gujarat</w:t>
            </w:r>
          </w:p>
          <w:p w14:paraId="4AB893BE" w14:textId="77777777" w:rsidR="00036450" w:rsidRDefault="00036450" w:rsidP="00FD6F39">
            <w:pPr>
              <w:spacing w:line="276" w:lineRule="auto"/>
            </w:pPr>
          </w:p>
          <w:p w14:paraId="2608C58E" w14:textId="7906C8E4" w:rsidR="00036450" w:rsidRPr="00461262" w:rsidRDefault="00120F3F" w:rsidP="00FD6F39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461262">
              <w:rPr>
                <w:sz w:val="24"/>
                <w:szCs w:val="24"/>
              </w:rPr>
              <w:t>HSC</w:t>
            </w:r>
          </w:p>
          <w:p w14:paraId="398F90C8" w14:textId="1F07D20C" w:rsidR="00036450" w:rsidRPr="00B359E4" w:rsidRDefault="00461262" w:rsidP="00FD6F39">
            <w:pPr>
              <w:pStyle w:val="Date"/>
              <w:spacing w:line="276" w:lineRule="auto"/>
            </w:pPr>
            <w:r>
              <w:t>2017 To 2019</w:t>
            </w:r>
          </w:p>
          <w:p w14:paraId="4634ACEA" w14:textId="77777777" w:rsidR="00461262" w:rsidRPr="00B359E4" w:rsidRDefault="00461262" w:rsidP="00FD6F39">
            <w:pPr>
              <w:pStyle w:val="Date"/>
              <w:spacing w:line="276" w:lineRule="auto"/>
            </w:pPr>
            <w:r>
              <w:t>GSHSEB</w:t>
            </w:r>
            <w:r w:rsidRPr="00B359E4">
              <w:t xml:space="preserve"> </w:t>
            </w:r>
            <w:r>
              <w:t>- Gujarat</w:t>
            </w:r>
          </w:p>
          <w:p w14:paraId="1B1E9BCB" w14:textId="77777777" w:rsidR="00120F3F" w:rsidRDefault="00120F3F" w:rsidP="00FD6F39">
            <w:pPr>
              <w:pStyle w:val="Heading4"/>
              <w:spacing w:line="276" w:lineRule="auto"/>
            </w:pPr>
          </w:p>
          <w:p w14:paraId="0C8EC9C3" w14:textId="79ADDBE8" w:rsidR="00120F3F" w:rsidRPr="00461262" w:rsidRDefault="00120F3F" w:rsidP="00FD6F39">
            <w:pPr>
              <w:pStyle w:val="Heading4"/>
              <w:spacing w:line="276" w:lineRule="auto"/>
              <w:rPr>
                <w:sz w:val="24"/>
                <w:szCs w:val="24"/>
              </w:rPr>
            </w:pPr>
            <w:r w:rsidRPr="00461262">
              <w:rPr>
                <w:sz w:val="24"/>
                <w:szCs w:val="24"/>
              </w:rPr>
              <w:t>BCA</w:t>
            </w:r>
          </w:p>
          <w:p w14:paraId="5CDEE699" w14:textId="3F89AF68" w:rsidR="00120F3F" w:rsidRDefault="00461262" w:rsidP="00FD6F39">
            <w:pPr>
              <w:pStyle w:val="Date"/>
              <w:spacing w:line="276" w:lineRule="auto"/>
            </w:pPr>
            <w:r>
              <w:t>2019 TO 2022</w:t>
            </w:r>
          </w:p>
          <w:p w14:paraId="66017045" w14:textId="5F0BC5E9" w:rsidR="00120F3F" w:rsidRDefault="00461262" w:rsidP="00FD6F39">
            <w:pPr>
              <w:spacing w:line="276" w:lineRule="auto"/>
            </w:pPr>
            <w:r>
              <w:t xml:space="preserve">VNSGU </w:t>
            </w:r>
            <w:r w:rsidR="00D376E7">
              <w:t>–</w:t>
            </w:r>
            <w:r>
              <w:t xml:space="preserve"> Gujarat</w:t>
            </w:r>
          </w:p>
          <w:p w14:paraId="6B6DF083" w14:textId="77777777" w:rsidR="00D376E7" w:rsidRDefault="00D376E7" w:rsidP="00D376E7"/>
          <w:sdt>
            <w:sdtPr>
              <w:id w:val="1001553383"/>
              <w:placeholder>
                <w:docPart w:val="54101F1C0753417DB5AC968246118D53"/>
              </w:placeholder>
              <w:temporary/>
              <w:showingPlcHdr/>
              <w15:appearance w15:val="hidden"/>
            </w:sdtPr>
            <w:sdtContent>
              <w:p w14:paraId="7535648C" w14:textId="32E3BE1F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C5F34B0" w14:textId="4750305A" w:rsidR="00036450" w:rsidRDefault="00461262" w:rsidP="00B359E4">
            <w:pPr>
              <w:pStyle w:val="Heading4"/>
              <w:rPr>
                <w:bCs/>
              </w:rPr>
            </w:pPr>
            <w:r>
              <w:t xml:space="preserve">Tops </w:t>
            </w:r>
            <w:r w:rsidR="004D561F">
              <w:t xml:space="preserve">Technologies </w:t>
            </w:r>
            <w:r w:rsidR="004D561F" w:rsidRPr="00036450">
              <w:t>Web</w:t>
            </w:r>
            <w:r w:rsidR="004D561F">
              <w:t>-developer</w:t>
            </w:r>
          </w:p>
          <w:p w14:paraId="0B751816" w14:textId="547FEB90" w:rsidR="00036450" w:rsidRDefault="004D561F" w:rsidP="00B359E4">
            <w:pPr>
              <w:pStyle w:val="Date"/>
            </w:pPr>
            <w:r>
              <w:t>March-2022 To Present.</w:t>
            </w:r>
          </w:p>
          <w:p w14:paraId="4A7CD146" w14:textId="77777777" w:rsidR="00D376E7" w:rsidRPr="00D376E7" w:rsidRDefault="00D376E7" w:rsidP="00D376E7"/>
          <w:p w14:paraId="42D69772" w14:textId="6F2484EB" w:rsidR="004D561F" w:rsidRDefault="004D561F" w:rsidP="004D561F">
            <w:pPr>
              <w:pStyle w:val="Heading2"/>
            </w:pPr>
            <w:r>
              <w:t>Project summary</w:t>
            </w:r>
          </w:p>
          <w:p w14:paraId="3D7CCEAD" w14:textId="1460A65D" w:rsidR="004D561F" w:rsidRPr="00FD6F39" w:rsidRDefault="004D561F" w:rsidP="00FD6F39">
            <w:pPr>
              <w:pStyle w:val="Heading4"/>
              <w:spacing w:line="276" w:lineRule="auto"/>
              <w:rPr>
                <w:bCs/>
                <w:sz w:val="20"/>
                <w:szCs w:val="20"/>
              </w:rPr>
            </w:pPr>
            <w:r w:rsidRPr="00FD6F39">
              <w:rPr>
                <w:sz w:val="20"/>
                <w:szCs w:val="20"/>
              </w:rPr>
              <w:t>Doctor Finder</w:t>
            </w:r>
          </w:p>
          <w:p w14:paraId="0AB99F49" w14:textId="77777777" w:rsidR="00D376E7" w:rsidRDefault="004D561F" w:rsidP="00FD6F39">
            <w:pPr>
              <w:pStyle w:val="Date"/>
              <w:spacing w:line="276" w:lineRule="auto"/>
            </w:pPr>
            <w:r>
              <w:t xml:space="preserve">Online Doctor </w:t>
            </w:r>
            <w:r w:rsidR="00D376E7">
              <w:t>consultation web App.</w:t>
            </w:r>
          </w:p>
          <w:p w14:paraId="534BA473" w14:textId="08F07174" w:rsidR="00D376E7" w:rsidRDefault="00D376E7" w:rsidP="00FD6F39">
            <w:pPr>
              <w:pStyle w:val="Date"/>
              <w:spacing w:line="276" w:lineRule="auto"/>
            </w:pPr>
            <w:r>
              <w:t xml:space="preserve">Technology: </w:t>
            </w:r>
            <w:r w:rsidR="004D561F">
              <w:t xml:space="preserve">Asp.Net C# </w:t>
            </w:r>
            <w:r>
              <w:t>MVC, SQL</w:t>
            </w:r>
            <w:r w:rsidRPr="00036450">
              <w:t>,</w:t>
            </w:r>
            <w:r>
              <w:t xml:space="preserve"> Entity Framework, Bootstrap and jQuery</w:t>
            </w:r>
          </w:p>
          <w:p w14:paraId="78512007" w14:textId="77777777" w:rsidR="00D376E7" w:rsidRDefault="00D376E7" w:rsidP="00FD6F39">
            <w:pPr>
              <w:pStyle w:val="Heading4"/>
              <w:spacing w:line="276" w:lineRule="auto"/>
            </w:pPr>
          </w:p>
          <w:p w14:paraId="66226853" w14:textId="518BFD41" w:rsidR="00D376E7" w:rsidRPr="00FD6F39" w:rsidRDefault="00D376E7" w:rsidP="00FD6F39">
            <w:pPr>
              <w:pStyle w:val="Heading4"/>
              <w:spacing w:line="276" w:lineRule="auto"/>
              <w:rPr>
                <w:bCs/>
                <w:sz w:val="20"/>
                <w:szCs w:val="20"/>
              </w:rPr>
            </w:pPr>
            <w:r w:rsidRPr="00FD6F39">
              <w:rPr>
                <w:sz w:val="20"/>
                <w:szCs w:val="20"/>
              </w:rPr>
              <w:t>Hotel Management</w:t>
            </w:r>
          </w:p>
          <w:p w14:paraId="510921E0" w14:textId="03E2F5E4" w:rsidR="00D376E7" w:rsidRDefault="00D376E7" w:rsidP="00FD6F39">
            <w:pPr>
              <w:pStyle w:val="Date"/>
              <w:spacing w:line="276" w:lineRule="auto"/>
            </w:pPr>
            <w:r>
              <w:t xml:space="preserve">Online </w:t>
            </w:r>
            <w:r>
              <w:t>Hotel rooms management</w:t>
            </w:r>
            <w:r>
              <w:t xml:space="preserve"> web App.</w:t>
            </w:r>
          </w:p>
          <w:p w14:paraId="66657387" w14:textId="0B0B513A" w:rsidR="00D376E7" w:rsidRDefault="00D376E7" w:rsidP="00FD6F39">
            <w:pPr>
              <w:pStyle w:val="Date"/>
              <w:spacing w:line="276" w:lineRule="auto"/>
            </w:pPr>
            <w:r>
              <w:t xml:space="preserve">Technology: </w:t>
            </w:r>
            <w:r w:rsidR="0039110F">
              <w:t>PHP,</w:t>
            </w:r>
            <w:r w:rsidR="004E2548">
              <w:t xml:space="preserve"> MY SQL, Bootstrap and </w:t>
            </w:r>
            <w:r w:rsidR="0039110F">
              <w:t>jQuery</w:t>
            </w:r>
            <w:r w:rsidR="004E2548">
              <w:t xml:space="preserve">. </w:t>
            </w:r>
          </w:p>
          <w:p w14:paraId="6FFF2821" w14:textId="475CFD51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3FE55842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E9F8" w14:textId="77777777" w:rsidR="009C39AB" w:rsidRDefault="009C39AB" w:rsidP="000C45FF">
      <w:r>
        <w:separator/>
      </w:r>
    </w:p>
  </w:endnote>
  <w:endnote w:type="continuationSeparator" w:id="0">
    <w:p w14:paraId="38A7AF9D" w14:textId="77777777" w:rsidR="009C39AB" w:rsidRDefault="009C39A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E409" w14:textId="77777777" w:rsidR="009C39AB" w:rsidRDefault="009C39AB" w:rsidP="000C45FF">
      <w:r>
        <w:separator/>
      </w:r>
    </w:p>
  </w:footnote>
  <w:footnote w:type="continuationSeparator" w:id="0">
    <w:p w14:paraId="148C2F61" w14:textId="77777777" w:rsidR="009C39AB" w:rsidRDefault="009C39A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E09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DB859F" wp14:editId="68A1DB6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5C"/>
    <w:rsid w:val="00036450"/>
    <w:rsid w:val="00094499"/>
    <w:rsid w:val="000C45FF"/>
    <w:rsid w:val="000E3FD1"/>
    <w:rsid w:val="00112054"/>
    <w:rsid w:val="00120F3F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9110F"/>
    <w:rsid w:val="003A6B7D"/>
    <w:rsid w:val="003B06CA"/>
    <w:rsid w:val="00403EEF"/>
    <w:rsid w:val="004071FC"/>
    <w:rsid w:val="00445947"/>
    <w:rsid w:val="00461262"/>
    <w:rsid w:val="004813B3"/>
    <w:rsid w:val="00496591"/>
    <w:rsid w:val="004C63E4"/>
    <w:rsid w:val="004D3011"/>
    <w:rsid w:val="004D561F"/>
    <w:rsid w:val="004E2548"/>
    <w:rsid w:val="005262AC"/>
    <w:rsid w:val="005D3C0A"/>
    <w:rsid w:val="005E39D5"/>
    <w:rsid w:val="00600670"/>
    <w:rsid w:val="0060478E"/>
    <w:rsid w:val="0062123A"/>
    <w:rsid w:val="00625EC8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E2867"/>
    <w:rsid w:val="009260CD"/>
    <w:rsid w:val="00940A66"/>
    <w:rsid w:val="00952C25"/>
    <w:rsid w:val="0099345C"/>
    <w:rsid w:val="009C39AB"/>
    <w:rsid w:val="00A05224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376E7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CBD2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kwanadharmesh1435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mesh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93E8F9ABEF41779B72CB0E031D1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1E6F4-11D0-4FF4-A4F6-905183D9886F}"/>
      </w:docPartPr>
      <w:docPartBody>
        <w:p w:rsidR="00000000" w:rsidRDefault="00000000">
          <w:pPr>
            <w:pStyle w:val="5993E8F9ABEF41779B72CB0E031D1D0F"/>
          </w:pPr>
          <w:r w:rsidRPr="00036450">
            <w:t>EDUCATION</w:t>
          </w:r>
        </w:p>
      </w:docPartBody>
    </w:docPart>
    <w:docPart>
      <w:docPartPr>
        <w:name w:val="54101F1C0753417DB5AC96824611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C1F6-2973-4487-9E24-945ED146087A}"/>
      </w:docPartPr>
      <w:docPartBody>
        <w:p w:rsidR="00000000" w:rsidRDefault="00000000">
          <w:pPr>
            <w:pStyle w:val="54101F1C0753417DB5AC968246118D53"/>
          </w:pPr>
          <w:r w:rsidRPr="00036450">
            <w:t>WORK EXPERIENCE</w:t>
          </w:r>
        </w:p>
      </w:docPartBody>
    </w:docPart>
    <w:docPart>
      <w:docPartPr>
        <w:name w:val="A78D772EEBF841ADAEF9582069E6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57F9B-7312-4856-902B-9CB29B9D4233}"/>
      </w:docPartPr>
      <w:docPartBody>
        <w:p w:rsidR="00000000" w:rsidRDefault="00461615" w:rsidP="00461615">
          <w:pPr>
            <w:pStyle w:val="A78D772EEBF841ADAEF9582069E644DC"/>
          </w:pPr>
          <w:r w:rsidRPr="00CB0055">
            <w:t>Hobbies</w:t>
          </w:r>
        </w:p>
      </w:docPartBody>
    </w:docPart>
    <w:docPart>
      <w:docPartPr>
        <w:name w:val="76CC917793E9458A88FCBB9B141AA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65446-03F3-449C-9F00-3A7D2E236165}"/>
      </w:docPartPr>
      <w:docPartBody>
        <w:p w:rsidR="00000000" w:rsidRDefault="00461615" w:rsidP="00461615">
          <w:pPr>
            <w:pStyle w:val="76CC917793E9458A88FCBB9B141AA125"/>
          </w:pPr>
          <w:r w:rsidRPr="00CB0055">
            <w:t>Contact</w:t>
          </w:r>
        </w:p>
      </w:docPartBody>
    </w:docPart>
    <w:docPart>
      <w:docPartPr>
        <w:name w:val="9B7BB682342C481B8D228561FEF89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FBD69-A283-4925-BE34-FDEAAB5A1413}"/>
      </w:docPartPr>
      <w:docPartBody>
        <w:p w:rsidR="00000000" w:rsidRDefault="00461615" w:rsidP="00461615">
          <w:pPr>
            <w:pStyle w:val="9B7BB682342C481B8D228561FEF8921E"/>
          </w:pPr>
          <w:r w:rsidRPr="004D3011">
            <w:t>PHONE:</w:t>
          </w:r>
        </w:p>
      </w:docPartBody>
    </w:docPart>
    <w:docPart>
      <w:docPartPr>
        <w:name w:val="892E2093364D423D8BB86A72662C3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7C6EC-B808-450B-AE6F-2D2AB54224AC}"/>
      </w:docPartPr>
      <w:docPartBody>
        <w:p w:rsidR="00000000" w:rsidRDefault="00461615" w:rsidP="00461615">
          <w:pPr>
            <w:pStyle w:val="892E2093364D423D8BB86A72662C346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15"/>
    <w:rsid w:val="00083574"/>
    <w:rsid w:val="0046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36B6181A3043E38AC8B7DE32EDE83A">
    <w:name w:val="A536B6181A3043E38AC8B7DE32EDE83A"/>
  </w:style>
  <w:style w:type="paragraph" w:customStyle="1" w:styleId="94DE8769ADDE4EFBB80E58FC06ACAD34">
    <w:name w:val="94DE8769ADDE4EFBB80E58FC06ACAD34"/>
  </w:style>
  <w:style w:type="paragraph" w:customStyle="1" w:styleId="68C182573E3A43D3851D1DA7D170B5CF">
    <w:name w:val="68C182573E3A43D3851D1DA7D170B5CF"/>
  </w:style>
  <w:style w:type="paragraph" w:customStyle="1" w:styleId="D3025E400AA4474CAFDA49AFD5AC8395">
    <w:name w:val="D3025E400AA4474CAFDA49AFD5AC8395"/>
  </w:style>
  <w:style w:type="paragraph" w:customStyle="1" w:styleId="15E39CD6A9604B01BB04B9460A0750C9">
    <w:name w:val="15E39CD6A9604B01BB04B9460A0750C9"/>
  </w:style>
  <w:style w:type="paragraph" w:customStyle="1" w:styleId="BFD4FD36E2414ED39D109C49F874E4FC">
    <w:name w:val="BFD4FD36E2414ED39D109C49F874E4FC"/>
  </w:style>
  <w:style w:type="paragraph" w:customStyle="1" w:styleId="9E05E8D2E6F84C0397CC46044006D40F">
    <w:name w:val="9E05E8D2E6F84C0397CC46044006D40F"/>
  </w:style>
  <w:style w:type="paragraph" w:customStyle="1" w:styleId="9263F45AED3E45C9B5237D7FC81E0762">
    <w:name w:val="9263F45AED3E45C9B5237D7FC81E0762"/>
  </w:style>
  <w:style w:type="paragraph" w:customStyle="1" w:styleId="C60A6BCECB094ACA8F542A41AF7F3C96">
    <w:name w:val="C60A6BCECB094ACA8F542A41AF7F3C96"/>
  </w:style>
  <w:style w:type="paragraph" w:customStyle="1" w:styleId="45672E741950467F8C54ADCD539FD443">
    <w:name w:val="45672E741950467F8C54ADCD539FD44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40C7B61713C4F8795E772F10563E538">
    <w:name w:val="840C7B61713C4F8795E772F10563E538"/>
  </w:style>
  <w:style w:type="paragraph" w:customStyle="1" w:styleId="D9188CEFA01040BABDB5961CADA8689A">
    <w:name w:val="D9188CEFA01040BABDB5961CADA8689A"/>
  </w:style>
  <w:style w:type="paragraph" w:customStyle="1" w:styleId="96FF6761803B464BB0B4253002D05F77">
    <w:name w:val="96FF6761803B464BB0B4253002D05F77"/>
  </w:style>
  <w:style w:type="paragraph" w:customStyle="1" w:styleId="494593FBF5884F8A9FFFB7F148375DCD">
    <w:name w:val="494593FBF5884F8A9FFFB7F148375DCD"/>
  </w:style>
  <w:style w:type="paragraph" w:customStyle="1" w:styleId="F25EA4022D714DF8AF74B407918A02B4">
    <w:name w:val="F25EA4022D714DF8AF74B407918A02B4"/>
  </w:style>
  <w:style w:type="paragraph" w:customStyle="1" w:styleId="05F390CA6C8A40D5B5DEFE90CE0A1046">
    <w:name w:val="05F390CA6C8A40D5B5DEFE90CE0A1046"/>
  </w:style>
  <w:style w:type="paragraph" w:customStyle="1" w:styleId="5993E8F9ABEF41779B72CB0E031D1D0F">
    <w:name w:val="5993E8F9ABEF41779B72CB0E031D1D0F"/>
  </w:style>
  <w:style w:type="paragraph" w:customStyle="1" w:styleId="29BEAC988A3C49D8B24C292FA1FAFA7C">
    <w:name w:val="29BEAC988A3C49D8B24C292FA1FAFA7C"/>
  </w:style>
  <w:style w:type="paragraph" w:customStyle="1" w:styleId="BC92CEA77C824522B8F8515A916AD585">
    <w:name w:val="BC92CEA77C824522B8F8515A916AD585"/>
  </w:style>
  <w:style w:type="paragraph" w:customStyle="1" w:styleId="6E9C1FD518C54CAF942517B6A9D7331D">
    <w:name w:val="6E9C1FD518C54CAF942517B6A9D7331D"/>
  </w:style>
  <w:style w:type="paragraph" w:customStyle="1" w:styleId="C27D668B710E4109857A58B5C8223F16">
    <w:name w:val="C27D668B710E4109857A58B5C8223F16"/>
  </w:style>
  <w:style w:type="paragraph" w:customStyle="1" w:styleId="0F2105CF4D744F5592BE20B6CAD24D2B">
    <w:name w:val="0F2105CF4D744F5592BE20B6CAD24D2B"/>
  </w:style>
  <w:style w:type="paragraph" w:customStyle="1" w:styleId="D2AAAD4980D544A88322D5C9F133D2DD">
    <w:name w:val="D2AAAD4980D544A88322D5C9F133D2DD"/>
  </w:style>
  <w:style w:type="paragraph" w:customStyle="1" w:styleId="76C212A6EC1E4E04B889442E54D71783">
    <w:name w:val="76C212A6EC1E4E04B889442E54D71783"/>
  </w:style>
  <w:style w:type="paragraph" w:customStyle="1" w:styleId="54101F1C0753417DB5AC968246118D53">
    <w:name w:val="54101F1C0753417DB5AC968246118D53"/>
  </w:style>
  <w:style w:type="paragraph" w:customStyle="1" w:styleId="2B09C435FCB24C08B662E185CABB719C">
    <w:name w:val="2B09C435FCB24C08B662E185CABB719C"/>
  </w:style>
  <w:style w:type="paragraph" w:customStyle="1" w:styleId="3DE4F26922C44FA6923A5D42E4F20E0B">
    <w:name w:val="3DE4F26922C44FA6923A5D42E4F20E0B"/>
  </w:style>
  <w:style w:type="paragraph" w:customStyle="1" w:styleId="1B3FD731D22A45E3B4BDE14E281E7FFA">
    <w:name w:val="1B3FD731D22A45E3B4BDE14E281E7FFA"/>
  </w:style>
  <w:style w:type="paragraph" w:customStyle="1" w:styleId="EB827BB85A4A471C903AA57976C5E6C3">
    <w:name w:val="EB827BB85A4A471C903AA57976C5E6C3"/>
  </w:style>
  <w:style w:type="paragraph" w:customStyle="1" w:styleId="0F34FC56BC874C63B7A619AAC696978A">
    <w:name w:val="0F34FC56BC874C63B7A619AAC696978A"/>
  </w:style>
  <w:style w:type="paragraph" w:customStyle="1" w:styleId="CC40D5F0656347298E7DCDB6661ECFCB">
    <w:name w:val="CC40D5F0656347298E7DCDB6661ECFCB"/>
  </w:style>
  <w:style w:type="paragraph" w:customStyle="1" w:styleId="09CF53622DF54FD4B0183B5BF083577F">
    <w:name w:val="09CF53622DF54FD4B0183B5BF083577F"/>
  </w:style>
  <w:style w:type="paragraph" w:customStyle="1" w:styleId="9EC90AB79E4C46C08D45FBFE886E35F0">
    <w:name w:val="9EC90AB79E4C46C08D45FBFE886E35F0"/>
  </w:style>
  <w:style w:type="paragraph" w:customStyle="1" w:styleId="4A92C3D6A7B5494AA6D2A9B0A0E36E03">
    <w:name w:val="4A92C3D6A7B5494AA6D2A9B0A0E36E03"/>
  </w:style>
  <w:style w:type="paragraph" w:customStyle="1" w:styleId="F5D8E13C5EFA409291A7533B1556D7C9">
    <w:name w:val="F5D8E13C5EFA409291A7533B1556D7C9"/>
  </w:style>
  <w:style w:type="paragraph" w:customStyle="1" w:styleId="F5B4079F2E434B739B8A4D9B9EC275A2">
    <w:name w:val="F5B4079F2E434B739B8A4D9B9EC275A2"/>
  </w:style>
  <w:style w:type="paragraph" w:customStyle="1" w:styleId="6085D4DAF07948348D40F66AFECF8AE7">
    <w:name w:val="6085D4DAF07948348D40F66AFECF8AE7"/>
  </w:style>
  <w:style w:type="paragraph" w:customStyle="1" w:styleId="58D9F2A4F3EB4C329E640D187E3FFBFD">
    <w:name w:val="58D9F2A4F3EB4C329E640D187E3FFBFD"/>
  </w:style>
  <w:style w:type="paragraph" w:customStyle="1" w:styleId="52EAE0DB4E6743458C06ECBA004E3728">
    <w:name w:val="52EAE0DB4E6743458C06ECBA004E3728"/>
  </w:style>
  <w:style w:type="paragraph" w:customStyle="1" w:styleId="F3477BEDCD3B4A05B4108B25F1D932AA">
    <w:name w:val="F3477BEDCD3B4A05B4108B25F1D932A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7860DA03D90486CA96C52E723254967">
    <w:name w:val="27860DA03D90486CA96C52E723254967"/>
  </w:style>
  <w:style w:type="paragraph" w:customStyle="1" w:styleId="958E70E4A3C448AE8174F679EACADCA6">
    <w:name w:val="958E70E4A3C448AE8174F679EACADCA6"/>
    <w:rsid w:val="00461615"/>
  </w:style>
  <w:style w:type="paragraph" w:customStyle="1" w:styleId="87A2DF84650E46D3BAFE20F9CBD25BFC">
    <w:name w:val="87A2DF84650E46D3BAFE20F9CBD25BFC"/>
    <w:rsid w:val="00461615"/>
  </w:style>
  <w:style w:type="paragraph" w:customStyle="1" w:styleId="8A649098225F4EBDA94171FD195974A1">
    <w:name w:val="8A649098225F4EBDA94171FD195974A1"/>
    <w:rsid w:val="00461615"/>
  </w:style>
  <w:style w:type="paragraph" w:customStyle="1" w:styleId="9888134E00BB4A06B1F1830F32905E54">
    <w:name w:val="9888134E00BB4A06B1F1830F32905E54"/>
    <w:rsid w:val="00461615"/>
  </w:style>
  <w:style w:type="paragraph" w:customStyle="1" w:styleId="2622F0E3E8504E8DB2E92CC2527A3FD3">
    <w:name w:val="2622F0E3E8504E8DB2E92CC2527A3FD3"/>
    <w:rsid w:val="00461615"/>
  </w:style>
  <w:style w:type="paragraph" w:customStyle="1" w:styleId="ACCFB70B9FDD46D3BD79B05EED5DBEE4">
    <w:name w:val="ACCFB70B9FDD46D3BD79B05EED5DBEE4"/>
    <w:rsid w:val="00461615"/>
  </w:style>
  <w:style w:type="paragraph" w:customStyle="1" w:styleId="A81758F37C954636973D30FF54568BA2">
    <w:name w:val="A81758F37C954636973D30FF54568BA2"/>
    <w:rsid w:val="00461615"/>
  </w:style>
  <w:style w:type="paragraph" w:customStyle="1" w:styleId="79390D87E19B4F50A97FFCF2CB22DF48">
    <w:name w:val="79390D87E19B4F50A97FFCF2CB22DF48"/>
    <w:rsid w:val="00461615"/>
  </w:style>
  <w:style w:type="paragraph" w:customStyle="1" w:styleId="752F5F87B0894E8EBED5B2BAF7D89B2B">
    <w:name w:val="752F5F87B0894E8EBED5B2BAF7D89B2B"/>
    <w:rsid w:val="00461615"/>
  </w:style>
  <w:style w:type="paragraph" w:customStyle="1" w:styleId="A78D772EEBF841ADAEF9582069E644DC">
    <w:name w:val="A78D772EEBF841ADAEF9582069E644DC"/>
    <w:rsid w:val="00461615"/>
  </w:style>
  <w:style w:type="paragraph" w:customStyle="1" w:styleId="76CC917793E9458A88FCBB9B141AA125">
    <w:name w:val="76CC917793E9458A88FCBB9B141AA125"/>
    <w:rsid w:val="00461615"/>
  </w:style>
  <w:style w:type="paragraph" w:customStyle="1" w:styleId="9B7BB682342C481B8D228561FEF8921E">
    <w:name w:val="9B7BB682342C481B8D228561FEF8921E"/>
    <w:rsid w:val="00461615"/>
  </w:style>
  <w:style w:type="paragraph" w:customStyle="1" w:styleId="892E2093364D423D8BB86A72662C346B">
    <w:name w:val="892E2093364D423D8BB86A72662C346B"/>
    <w:rsid w:val="00461615"/>
  </w:style>
  <w:style w:type="paragraph" w:customStyle="1" w:styleId="1EF3DFA78F174E85AD491F28DB95F561">
    <w:name w:val="1EF3DFA78F174E85AD491F28DB95F561"/>
    <w:rsid w:val="00461615"/>
  </w:style>
  <w:style w:type="paragraph" w:customStyle="1" w:styleId="E59711D329D34C0A840D771B36108718">
    <w:name w:val="E59711D329D34C0A840D771B36108718"/>
    <w:rsid w:val="00461615"/>
  </w:style>
  <w:style w:type="paragraph" w:customStyle="1" w:styleId="DE717A5360DA46F8A709DBA9C4154780">
    <w:name w:val="DE717A5360DA46F8A709DBA9C4154780"/>
    <w:rsid w:val="00461615"/>
  </w:style>
  <w:style w:type="paragraph" w:customStyle="1" w:styleId="853D4287346F40529A693F3EF83017AD">
    <w:name w:val="853D4287346F40529A693F3EF83017AD"/>
    <w:rsid w:val="004616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2022-08-27T05:40:00Z</dcterms:created>
  <dcterms:modified xsi:type="dcterms:W3CDTF">2022-08-27T07:08:00Z</dcterms:modified>
</cp:coreProperties>
</file>